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10"/>
        <w:gridCol w:w="810"/>
        <w:gridCol w:w="6470"/>
      </w:tblGrid>
      <w:tr w:rsidR="001B2ABD" w14:paraId="6B7028F6" w14:textId="77777777" w:rsidTr="00A6483E">
        <w:trPr>
          <w:trHeight w:val="4410"/>
        </w:trPr>
        <w:tc>
          <w:tcPr>
            <w:tcW w:w="3510" w:type="dxa"/>
            <w:vAlign w:val="bottom"/>
          </w:tcPr>
          <w:p w14:paraId="1AD440C7" w14:textId="25EA6819" w:rsidR="001B2ABD" w:rsidRDefault="00F44A62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E20E8A4" wp14:editId="44A08F34">
                  <wp:extent cx="1796897" cy="2394585"/>
                  <wp:effectExtent l="0" t="0" r="0" b="5715"/>
                  <wp:docPr id="18729620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743" cy="2401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</w:tcPr>
          <w:p w14:paraId="5BC5C8EA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DB9A2CE" w14:textId="64432EC1" w:rsidR="001B2ABD" w:rsidRDefault="00AF47C7" w:rsidP="001B2ABD">
            <w:pPr>
              <w:pStyle w:val="Title"/>
            </w:pPr>
            <w:r>
              <w:t>nandhitha</w:t>
            </w:r>
          </w:p>
          <w:p w14:paraId="65A7A4F5" w14:textId="6E92A9B7" w:rsidR="001B2ABD" w:rsidRDefault="00AF47C7" w:rsidP="001B2ABD">
            <w:pPr>
              <w:pStyle w:val="Subtitle"/>
            </w:pPr>
            <w:r>
              <w:rPr>
                <w:spacing w:val="0"/>
                <w:w w:val="100"/>
              </w:rPr>
              <w:t>student</w:t>
            </w:r>
          </w:p>
        </w:tc>
      </w:tr>
      <w:tr w:rsidR="001B2ABD" w14:paraId="6BA412E7" w14:textId="77777777" w:rsidTr="00A6483E">
        <w:tc>
          <w:tcPr>
            <w:tcW w:w="3510" w:type="dxa"/>
          </w:tcPr>
          <w:sdt>
            <w:sdtPr>
              <w:id w:val="-1711873194"/>
              <w:placeholder>
                <w:docPart w:val="31FD34899F9540989C649E14725C01A1"/>
              </w:placeholder>
              <w:temporary/>
              <w:showingPlcHdr/>
              <w15:appearance w15:val="hidden"/>
            </w:sdtPr>
            <w:sdtContent>
              <w:p w14:paraId="48E05D07" w14:textId="77777777" w:rsidR="001B2ABD" w:rsidRDefault="00036450" w:rsidP="00036450">
                <w:pPr>
                  <w:pStyle w:val="Heading3"/>
                </w:pPr>
                <w:r w:rsidRPr="00A6483E">
                  <w:rPr>
                    <w:sz w:val="40"/>
                    <w:szCs w:val="40"/>
                  </w:rPr>
                  <w:t>Profile</w:t>
                </w:r>
              </w:p>
            </w:sdtContent>
          </w:sdt>
          <w:p w14:paraId="1789FA3B" w14:textId="48E94CDE" w:rsidR="00036450" w:rsidRDefault="00AE333D" w:rsidP="00AF47C7">
            <w:r>
              <w:t xml:space="preserve"> </w:t>
            </w:r>
            <w:r w:rsidR="004C6E2D">
              <w:t>To get an opportunity where I can make the best of my potential and contribute to the organization’s growth</w:t>
            </w:r>
          </w:p>
          <w:p w14:paraId="23516108" w14:textId="77777777" w:rsidR="00036450" w:rsidRDefault="00036450" w:rsidP="00036450"/>
          <w:sdt>
            <w:sdtPr>
              <w:rPr>
                <w:sz w:val="40"/>
                <w:szCs w:val="40"/>
              </w:rPr>
              <w:id w:val="-1954003311"/>
              <w:placeholder>
                <w:docPart w:val="B63EC27BF7974080A5372FC8689C78B5"/>
              </w:placeholder>
              <w:temporary/>
              <w:showingPlcHdr/>
              <w15:appearance w15:val="hidden"/>
            </w:sdtPr>
            <w:sdtContent>
              <w:p w14:paraId="04044135" w14:textId="77777777" w:rsidR="00036450" w:rsidRPr="00A6483E" w:rsidRDefault="00CB0055" w:rsidP="00CB0055">
                <w:pPr>
                  <w:pStyle w:val="Heading3"/>
                  <w:rPr>
                    <w:sz w:val="40"/>
                    <w:szCs w:val="40"/>
                  </w:rPr>
                </w:pPr>
                <w:r w:rsidRPr="00A6483E">
                  <w:rPr>
                    <w:sz w:val="40"/>
                    <w:szCs w:val="40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6B37BE9698374F1897E8F2777BFA8D2D"/>
              </w:placeholder>
              <w:temporary/>
              <w:showingPlcHdr/>
              <w15:appearance w15:val="hidden"/>
            </w:sdtPr>
            <w:sdtContent>
              <w:p w14:paraId="324644CE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4CCA4F4D" w14:textId="330F474E" w:rsidR="004D3011" w:rsidRDefault="00AE333D" w:rsidP="004D3011">
            <w:r>
              <w:t>9784657451</w:t>
            </w:r>
          </w:p>
          <w:p w14:paraId="08512D38" w14:textId="77777777" w:rsidR="004D3011" w:rsidRPr="004D3011" w:rsidRDefault="004D3011" w:rsidP="004D3011"/>
          <w:p w14:paraId="51807744" w14:textId="78D754B1" w:rsidR="00A6483E" w:rsidRDefault="00A6483E" w:rsidP="004D3011">
            <w:r>
              <w:t>Social medias:</w:t>
            </w:r>
          </w:p>
          <w:p w14:paraId="5CB6E5B6" w14:textId="6723581C" w:rsidR="00A6483E" w:rsidRDefault="00A6483E" w:rsidP="004D3011"/>
          <w:p w14:paraId="34B8A200" w14:textId="78D96E0F" w:rsidR="00A6483E" w:rsidRDefault="00A6483E" w:rsidP="004D3011">
            <w:r>
              <w:t>Instagram:</w:t>
            </w:r>
          </w:p>
          <w:p w14:paraId="670F9F33" w14:textId="6179018B" w:rsidR="00A6483E" w:rsidRDefault="00A6483E" w:rsidP="004D3011">
            <w:r>
              <w:t>nandhitha@007</w:t>
            </w:r>
          </w:p>
          <w:p w14:paraId="1CC4B37F" w14:textId="1ADF3C9C" w:rsidR="004D3011" w:rsidRDefault="004D3011" w:rsidP="004D3011"/>
          <w:p w14:paraId="637E648D" w14:textId="06C7E92F" w:rsidR="00AE333D" w:rsidRDefault="00AE333D" w:rsidP="004D3011"/>
          <w:p w14:paraId="3F07B412" w14:textId="3714EF70" w:rsidR="00AE333D" w:rsidRDefault="00AE333D" w:rsidP="004D3011">
            <w:r>
              <w:t>Email:</w:t>
            </w:r>
          </w:p>
          <w:p w14:paraId="32325D8D" w14:textId="2593EDC2" w:rsidR="00AE333D" w:rsidRPr="00A6483E" w:rsidRDefault="00AE333D" w:rsidP="004D3011">
            <w:pPr>
              <w:rPr>
                <w:color w:val="FF0000"/>
              </w:rPr>
            </w:pPr>
            <w:r w:rsidRPr="00A6483E">
              <w:rPr>
                <w:color w:val="FF0000"/>
              </w:rPr>
              <w:t>nandhitha007@gmail.com</w:t>
            </w:r>
          </w:p>
          <w:sdt>
            <w:sdtPr>
              <w:rPr>
                <w:sz w:val="40"/>
                <w:szCs w:val="40"/>
              </w:rPr>
              <w:id w:val="-1444214663"/>
              <w:placeholder>
                <w:docPart w:val="ECC2AAA36F874091B0D663ECE621F62A"/>
              </w:placeholder>
              <w:temporary/>
              <w:showingPlcHdr/>
              <w15:appearance w15:val="hidden"/>
            </w:sdtPr>
            <w:sdtContent>
              <w:p w14:paraId="3993B0BE" w14:textId="77777777" w:rsidR="004D3011" w:rsidRPr="00A6483E" w:rsidRDefault="00CB0055" w:rsidP="00CB0055">
                <w:pPr>
                  <w:pStyle w:val="Heading3"/>
                  <w:rPr>
                    <w:sz w:val="40"/>
                    <w:szCs w:val="40"/>
                  </w:rPr>
                </w:pPr>
                <w:r w:rsidRPr="00A6483E">
                  <w:rPr>
                    <w:sz w:val="40"/>
                    <w:szCs w:val="40"/>
                  </w:rPr>
                  <w:t>Hobbies</w:t>
                </w:r>
              </w:p>
            </w:sdtContent>
          </w:sdt>
          <w:p w14:paraId="71F03479" w14:textId="5961BABF" w:rsidR="004D3011" w:rsidRDefault="004C6E2D" w:rsidP="004D3011">
            <w:r>
              <w:t>Reading</w:t>
            </w:r>
          </w:p>
          <w:p w14:paraId="15D9BD2B" w14:textId="77777777" w:rsidR="00A6483E" w:rsidRDefault="00A6483E" w:rsidP="004D3011"/>
          <w:p w14:paraId="3C969151" w14:textId="2F279CEC" w:rsidR="004C6E2D" w:rsidRDefault="004C6E2D" w:rsidP="004D3011">
            <w:r>
              <w:t>Walking</w:t>
            </w:r>
          </w:p>
          <w:p w14:paraId="13616E7C" w14:textId="77777777" w:rsidR="00A6483E" w:rsidRDefault="00A6483E" w:rsidP="004D3011"/>
          <w:p w14:paraId="2E458A4D" w14:textId="2B4BF39E" w:rsidR="004C6E2D" w:rsidRDefault="004C6E2D" w:rsidP="004D3011">
            <w:r>
              <w:t>Watching reels</w:t>
            </w:r>
          </w:p>
          <w:p w14:paraId="271A02CA" w14:textId="4750A250" w:rsidR="004D3011" w:rsidRDefault="004D3011" w:rsidP="004D3011"/>
          <w:p w14:paraId="2BE9CA8A" w14:textId="2BB94EB7" w:rsidR="004D3011" w:rsidRDefault="004D3011" w:rsidP="004D3011"/>
          <w:p w14:paraId="430BCABA" w14:textId="69B54D9C" w:rsidR="004D3011" w:rsidRPr="004D3011" w:rsidRDefault="004D3011" w:rsidP="004D3011"/>
        </w:tc>
        <w:tc>
          <w:tcPr>
            <w:tcW w:w="810" w:type="dxa"/>
          </w:tcPr>
          <w:p w14:paraId="366D1D0F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B1CF83382BE04749881EBC6CC78BCAD1"/>
              </w:placeholder>
              <w:temporary/>
              <w:showingPlcHdr/>
              <w15:appearance w15:val="hidden"/>
            </w:sdtPr>
            <w:sdtContent>
              <w:p w14:paraId="130099F9" w14:textId="77777777" w:rsidR="001B2ABD" w:rsidRDefault="00E25A26" w:rsidP="00036450">
                <w:pPr>
                  <w:pStyle w:val="Heading2"/>
                </w:pPr>
                <w:r w:rsidRPr="00A6483E">
                  <w:rPr>
                    <w:color w:val="0070C0"/>
                    <w:sz w:val="28"/>
                    <w:szCs w:val="28"/>
                  </w:rPr>
                  <w:t>EDUCATION</w:t>
                </w:r>
              </w:p>
            </w:sdtContent>
          </w:sdt>
          <w:p w14:paraId="191FB0EA" w14:textId="6944CA2D" w:rsidR="00036450" w:rsidRPr="00036450" w:rsidRDefault="00036450" w:rsidP="00B359E4">
            <w:pPr>
              <w:pStyle w:val="Heading4"/>
            </w:pPr>
          </w:p>
          <w:p w14:paraId="58C871A7" w14:textId="0380CC6E" w:rsidR="00AF47C7" w:rsidRPr="00A6483E" w:rsidRDefault="004C6E2D" w:rsidP="00036450">
            <w:pPr>
              <w:rPr>
                <w:color w:val="B85A22" w:themeColor="accent2" w:themeShade="BF"/>
                <w:sz w:val="40"/>
                <w:szCs w:val="40"/>
              </w:rPr>
            </w:pPr>
            <w:r w:rsidRPr="00A6483E">
              <w:rPr>
                <w:color w:val="B85A22" w:themeColor="accent2" w:themeShade="BF"/>
                <w:sz w:val="40"/>
                <w:szCs w:val="40"/>
              </w:rPr>
              <w:t>2021-2023</w:t>
            </w:r>
          </w:p>
          <w:p w14:paraId="5F16D70A" w14:textId="77777777" w:rsidR="00A6483E" w:rsidRDefault="00A6483E" w:rsidP="00036450">
            <w:pPr>
              <w:rPr>
                <w:sz w:val="28"/>
                <w:szCs w:val="28"/>
              </w:rPr>
            </w:pPr>
          </w:p>
          <w:p w14:paraId="51B638A8" w14:textId="0DCAFD84" w:rsidR="004C6E2D" w:rsidRDefault="004C6E2D" w:rsidP="00036450">
            <w:pPr>
              <w:rPr>
                <w:sz w:val="40"/>
                <w:szCs w:val="40"/>
              </w:rPr>
            </w:pPr>
            <w:r w:rsidRPr="00A6483E">
              <w:rPr>
                <w:sz w:val="40"/>
                <w:szCs w:val="40"/>
              </w:rPr>
              <w:t>Alagappa university</w:t>
            </w:r>
          </w:p>
          <w:p w14:paraId="4C3DD5E3" w14:textId="77777777" w:rsidR="00A6483E" w:rsidRPr="00A6483E" w:rsidRDefault="00A6483E" w:rsidP="00036450">
            <w:pPr>
              <w:rPr>
                <w:sz w:val="40"/>
                <w:szCs w:val="40"/>
              </w:rPr>
            </w:pPr>
          </w:p>
          <w:p w14:paraId="3A75973B" w14:textId="3266A2C5" w:rsidR="004C6E2D" w:rsidRDefault="00A6483E" w:rsidP="000364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Seethalakshmi achi college for women from Chennai</w:t>
            </w:r>
          </w:p>
          <w:p w14:paraId="78E23554" w14:textId="77777777" w:rsidR="00A6483E" w:rsidRDefault="00A6483E" w:rsidP="00036450">
            <w:pPr>
              <w:rPr>
                <w:sz w:val="28"/>
                <w:szCs w:val="28"/>
              </w:rPr>
            </w:pPr>
          </w:p>
          <w:p w14:paraId="14DFAD5A" w14:textId="7FC68A6B" w:rsidR="00A6483E" w:rsidRPr="00AE333D" w:rsidRDefault="00A6483E" w:rsidP="000364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Bachelor of Science-Information Technology</w:t>
            </w:r>
          </w:p>
          <w:p w14:paraId="30ABF85F" w14:textId="77777777" w:rsidR="00AF47C7" w:rsidRPr="00AE333D" w:rsidRDefault="00AF47C7" w:rsidP="00036450">
            <w:pPr>
              <w:rPr>
                <w:sz w:val="28"/>
                <w:szCs w:val="28"/>
              </w:rPr>
            </w:pPr>
          </w:p>
          <w:p w14:paraId="148275C4" w14:textId="76514183" w:rsidR="004D3011" w:rsidRPr="00A6483E" w:rsidRDefault="00AF47C7" w:rsidP="00AF47C7">
            <w:pPr>
              <w:pStyle w:val="Heading2"/>
              <w:rPr>
                <w:color w:val="0070C0"/>
                <w:sz w:val="28"/>
                <w:szCs w:val="28"/>
              </w:rPr>
            </w:pPr>
            <w:r w:rsidRPr="00A6483E">
              <w:rPr>
                <w:color w:val="0070C0"/>
                <w:sz w:val="28"/>
                <w:szCs w:val="28"/>
              </w:rPr>
              <w:t>LanguAGE</w:t>
            </w:r>
            <w:r w:rsidR="00036450" w:rsidRPr="00A6483E">
              <w:rPr>
                <w:color w:val="0070C0"/>
                <w:sz w:val="28"/>
                <w:szCs w:val="28"/>
              </w:rPr>
              <w:t xml:space="preserve"> </w:t>
            </w:r>
          </w:p>
          <w:p w14:paraId="5AEC8E01" w14:textId="77777777" w:rsidR="00A6483E" w:rsidRPr="00A6483E" w:rsidRDefault="00A6483E" w:rsidP="00A6483E"/>
          <w:p w14:paraId="6BEC89A3" w14:textId="5494D13C" w:rsidR="004D3011" w:rsidRDefault="00AF47C7" w:rsidP="00036450">
            <w:pPr>
              <w:rPr>
                <w:sz w:val="32"/>
                <w:szCs w:val="32"/>
              </w:rPr>
            </w:pPr>
            <w:r w:rsidRPr="00AE333D">
              <w:rPr>
                <w:sz w:val="32"/>
                <w:szCs w:val="32"/>
              </w:rPr>
              <w:t>Tamil</w:t>
            </w:r>
          </w:p>
          <w:p w14:paraId="65EFB536" w14:textId="4A696895" w:rsidR="00AF47C7" w:rsidRDefault="00AF47C7" w:rsidP="00036450">
            <w:pPr>
              <w:rPr>
                <w:sz w:val="32"/>
                <w:szCs w:val="32"/>
              </w:rPr>
            </w:pPr>
            <w:r w:rsidRPr="00AE333D">
              <w:rPr>
                <w:sz w:val="32"/>
                <w:szCs w:val="32"/>
              </w:rPr>
              <w:t>English</w:t>
            </w:r>
          </w:p>
          <w:p w14:paraId="0554A6BA" w14:textId="56F4AC92" w:rsidR="00AF47C7" w:rsidRPr="00AE333D" w:rsidRDefault="00AF47C7" w:rsidP="00036450">
            <w:pPr>
              <w:rPr>
                <w:sz w:val="32"/>
                <w:szCs w:val="32"/>
              </w:rPr>
            </w:pPr>
            <w:r w:rsidRPr="00AE333D">
              <w:rPr>
                <w:sz w:val="32"/>
                <w:szCs w:val="32"/>
              </w:rPr>
              <w:t>Hind</w:t>
            </w:r>
            <w:r w:rsidR="00A6483E">
              <w:rPr>
                <w:sz w:val="32"/>
                <w:szCs w:val="32"/>
              </w:rPr>
              <w:t>i</w:t>
            </w:r>
          </w:p>
          <w:p w14:paraId="6C691D36" w14:textId="3515AC90" w:rsidR="00036450" w:rsidRPr="00A6483E" w:rsidRDefault="00AE333D" w:rsidP="00036450">
            <w:pPr>
              <w:pStyle w:val="Heading2"/>
              <w:rPr>
                <w:color w:val="0070C0"/>
                <w:sz w:val="32"/>
                <w:szCs w:val="32"/>
              </w:rPr>
            </w:pPr>
            <w:r w:rsidRPr="00A6483E">
              <w:rPr>
                <w:color w:val="0070C0"/>
                <w:sz w:val="32"/>
                <w:szCs w:val="32"/>
              </w:rPr>
              <w:t>Skills</w:t>
            </w:r>
          </w:p>
          <w:p w14:paraId="580E2400" w14:textId="77777777" w:rsidR="00036450" w:rsidRPr="00AE333D" w:rsidRDefault="00AE333D" w:rsidP="004D3011">
            <w:pPr>
              <w:rPr>
                <w:noProof/>
                <w:color w:val="000000" w:themeColor="text1"/>
                <w:sz w:val="28"/>
                <w:szCs w:val="28"/>
              </w:rPr>
            </w:pPr>
            <w:r w:rsidRPr="00AE333D">
              <w:rPr>
                <w:noProof/>
                <w:color w:val="000000" w:themeColor="text1"/>
                <w:sz w:val="28"/>
                <w:szCs w:val="28"/>
              </w:rPr>
              <w:t>Java</w:t>
            </w:r>
          </w:p>
          <w:p w14:paraId="36FC090B" w14:textId="0B321EA9" w:rsidR="00AE333D" w:rsidRPr="00AE333D" w:rsidRDefault="00AE333D" w:rsidP="004D3011">
            <w:pPr>
              <w:rPr>
                <w:noProof/>
                <w:color w:val="000000" w:themeColor="text1"/>
                <w:sz w:val="28"/>
                <w:szCs w:val="28"/>
              </w:rPr>
            </w:pPr>
            <w:r w:rsidRPr="00AE333D">
              <w:rPr>
                <w:noProof/>
                <w:color w:val="000000" w:themeColor="text1"/>
                <w:sz w:val="28"/>
                <w:szCs w:val="28"/>
              </w:rPr>
              <w:t>Python</w:t>
            </w:r>
          </w:p>
          <w:p w14:paraId="64C6E021" w14:textId="77777777" w:rsidR="00AE333D" w:rsidRPr="00AE333D" w:rsidRDefault="00AE333D" w:rsidP="004D3011">
            <w:pPr>
              <w:rPr>
                <w:noProof/>
                <w:color w:val="000000" w:themeColor="text1"/>
                <w:sz w:val="28"/>
                <w:szCs w:val="28"/>
              </w:rPr>
            </w:pPr>
            <w:r w:rsidRPr="00AE333D">
              <w:rPr>
                <w:noProof/>
                <w:color w:val="000000" w:themeColor="text1"/>
                <w:sz w:val="28"/>
                <w:szCs w:val="28"/>
              </w:rPr>
              <w:t>Html</w:t>
            </w:r>
          </w:p>
          <w:p w14:paraId="204D8528" w14:textId="0F7F59C8" w:rsidR="00AE333D" w:rsidRPr="00AE333D" w:rsidRDefault="00AE333D" w:rsidP="004D3011">
            <w:pPr>
              <w:rPr>
                <w:noProof/>
                <w:color w:val="000000" w:themeColor="text1"/>
                <w:sz w:val="28"/>
                <w:szCs w:val="28"/>
              </w:rPr>
            </w:pPr>
            <w:r w:rsidRPr="00AE333D">
              <w:rPr>
                <w:noProof/>
                <w:color w:val="000000" w:themeColor="text1"/>
                <w:sz w:val="28"/>
                <w:szCs w:val="28"/>
              </w:rPr>
              <w:t>Css</w:t>
            </w:r>
          </w:p>
          <w:p w14:paraId="17928925" w14:textId="23A4130B" w:rsidR="00AE333D" w:rsidRPr="004D3011" w:rsidRDefault="00AE333D" w:rsidP="004D3011">
            <w:pPr>
              <w:rPr>
                <w:color w:val="FFFFFF" w:themeColor="background1"/>
              </w:rPr>
            </w:pPr>
            <w:r w:rsidRPr="00AE333D">
              <w:rPr>
                <w:noProof/>
                <w:color w:val="000000" w:themeColor="text1"/>
                <w:sz w:val="28"/>
                <w:szCs w:val="28"/>
              </w:rPr>
              <w:t>c</w:t>
            </w:r>
          </w:p>
        </w:tc>
      </w:tr>
    </w:tbl>
    <w:p w14:paraId="1076062E" w14:textId="77777777" w:rsidR="00000000" w:rsidRDefault="00000000" w:rsidP="000C45FF">
      <w:pPr>
        <w:tabs>
          <w:tab w:val="left" w:pos="990"/>
        </w:tabs>
      </w:pPr>
    </w:p>
    <w:sectPr w:rsidR="0043117B" w:rsidSect="000C45F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196B6" w14:textId="77777777" w:rsidR="003C1D6C" w:rsidRDefault="003C1D6C" w:rsidP="000C45FF">
      <w:r>
        <w:separator/>
      </w:r>
    </w:p>
  </w:endnote>
  <w:endnote w:type="continuationSeparator" w:id="0">
    <w:p w14:paraId="7904884E" w14:textId="77777777" w:rsidR="003C1D6C" w:rsidRDefault="003C1D6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DEA4A" w14:textId="77777777" w:rsidR="003C1D6C" w:rsidRDefault="003C1D6C" w:rsidP="000C45FF">
      <w:r>
        <w:separator/>
      </w:r>
    </w:p>
  </w:footnote>
  <w:footnote w:type="continuationSeparator" w:id="0">
    <w:p w14:paraId="3AEFE0E9" w14:textId="77777777" w:rsidR="003C1D6C" w:rsidRDefault="003C1D6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5986F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FCACF71" wp14:editId="7284CA2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C7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3C1D6C"/>
    <w:rsid w:val="004071FC"/>
    <w:rsid w:val="00445947"/>
    <w:rsid w:val="0047554E"/>
    <w:rsid w:val="004813B3"/>
    <w:rsid w:val="00496591"/>
    <w:rsid w:val="004C63E4"/>
    <w:rsid w:val="004C6E2D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3720D"/>
    <w:rsid w:val="00940A66"/>
    <w:rsid w:val="00952C25"/>
    <w:rsid w:val="00A2118D"/>
    <w:rsid w:val="00A6483E"/>
    <w:rsid w:val="00AD0A50"/>
    <w:rsid w:val="00AD76E2"/>
    <w:rsid w:val="00AE333D"/>
    <w:rsid w:val="00AF47C7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F7FFD"/>
    <w:rsid w:val="00D2522B"/>
    <w:rsid w:val="00D422DE"/>
    <w:rsid w:val="00D5459D"/>
    <w:rsid w:val="00DA1F4D"/>
    <w:rsid w:val="00DD172A"/>
    <w:rsid w:val="00E25A26"/>
    <w:rsid w:val="00E4381A"/>
    <w:rsid w:val="00E55D74"/>
    <w:rsid w:val="00F44A6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AEFFA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C11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FD34899F9540989C649E14725C0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772F2-D7D6-416F-8B17-3D710B318DA9}"/>
      </w:docPartPr>
      <w:docPartBody>
        <w:p w:rsidR="00000000" w:rsidRDefault="00000000">
          <w:pPr>
            <w:pStyle w:val="31FD34899F9540989C649E14725C01A1"/>
          </w:pPr>
          <w:r w:rsidRPr="00D5459D">
            <w:t>Profile</w:t>
          </w:r>
        </w:p>
      </w:docPartBody>
    </w:docPart>
    <w:docPart>
      <w:docPartPr>
        <w:name w:val="B63EC27BF7974080A5372FC8689C7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49181-ECF9-44E8-BA69-1E7E6F373FA4}"/>
      </w:docPartPr>
      <w:docPartBody>
        <w:p w:rsidR="00000000" w:rsidRDefault="00000000">
          <w:pPr>
            <w:pStyle w:val="B63EC27BF7974080A5372FC8689C78B5"/>
          </w:pPr>
          <w:r w:rsidRPr="00CB0055">
            <w:t>Contact</w:t>
          </w:r>
        </w:p>
      </w:docPartBody>
    </w:docPart>
    <w:docPart>
      <w:docPartPr>
        <w:name w:val="6B37BE9698374F1897E8F2777BFA8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7E78D-9683-4D04-A23D-2798206A7184}"/>
      </w:docPartPr>
      <w:docPartBody>
        <w:p w:rsidR="00000000" w:rsidRDefault="00000000">
          <w:pPr>
            <w:pStyle w:val="6B37BE9698374F1897E8F2777BFA8D2D"/>
          </w:pPr>
          <w:r w:rsidRPr="004D3011">
            <w:t>PHONE:</w:t>
          </w:r>
        </w:p>
      </w:docPartBody>
    </w:docPart>
    <w:docPart>
      <w:docPartPr>
        <w:name w:val="ECC2AAA36F874091B0D663ECE621F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5D16-5D4B-4CE6-9B24-DECA1BF05837}"/>
      </w:docPartPr>
      <w:docPartBody>
        <w:p w:rsidR="00000000" w:rsidRDefault="00000000">
          <w:pPr>
            <w:pStyle w:val="ECC2AAA36F874091B0D663ECE621F62A"/>
          </w:pPr>
          <w:r w:rsidRPr="00CB0055">
            <w:t>Hobbies</w:t>
          </w:r>
        </w:p>
      </w:docPartBody>
    </w:docPart>
    <w:docPart>
      <w:docPartPr>
        <w:name w:val="B1CF83382BE04749881EBC6CC78BC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383FB-962B-4E0E-A882-39BD9C07B02B}"/>
      </w:docPartPr>
      <w:docPartBody>
        <w:p w:rsidR="00000000" w:rsidRDefault="00000000">
          <w:pPr>
            <w:pStyle w:val="B1CF83382BE04749881EBC6CC78BCAD1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44"/>
    <w:rsid w:val="00B51E44"/>
    <w:rsid w:val="00ED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57AB943BCE497F81EB6BCF3116CC5D">
    <w:name w:val="3C57AB943BCE497F81EB6BCF3116CC5D"/>
  </w:style>
  <w:style w:type="paragraph" w:customStyle="1" w:styleId="0DA7859A89A84388B74C0E2A876F6B4D">
    <w:name w:val="0DA7859A89A84388B74C0E2A876F6B4D"/>
  </w:style>
  <w:style w:type="paragraph" w:customStyle="1" w:styleId="31FD34899F9540989C649E14725C01A1">
    <w:name w:val="31FD34899F9540989C649E14725C01A1"/>
  </w:style>
  <w:style w:type="paragraph" w:customStyle="1" w:styleId="C06D32B79604455EBE1F86902A2C99FD">
    <w:name w:val="C06D32B79604455EBE1F86902A2C99FD"/>
  </w:style>
  <w:style w:type="paragraph" w:customStyle="1" w:styleId="B63EC27BF7974080A5372FC8689C78B5">
    <w:name w:val="B63EC27BF7974080A5372FC8689C78B5"/>
  </w:style>
  <w:style w:type="paragraph" w:customStyle="1" w:styleId="6B37BE9698374F1897E8F2777BFA8D2D">
    <w:name w:val="6B37BE9698374F1897E8F2777BFA8D2D"/>
  </w:style>
  <w:style w:type="paragraph" w:customStyle="1" w:styleId="EAA340D5AF714C06B9EC03AAE6250BD0">
    <w:name w:val="EAA340D5AF714C06B9EC03AAE6250BD0"/>
  </w:style>
  <w:style w:type="paragraph" w:customStyle="1" w:styleId="ECE177E5C52C4F1986FEE8ED416638A2">
    <w:name w:val="ECE177E5C52C4F1986FEE8ED416638A2"/>
  </w:style>
  <w:style w:type="paragraph" w:customStyle="1" w:styleId="705E4E9874F447ED866E9621D0430B95">
    <w:name w:val="705E4E9874F447ED866E9621D0430B95"/>
  </w:style>
  <w:style w:type="paragraph" w:customStyle="1" w:styleId="EADF274CCF5D4BED876B042DF01DF261">
    <w:name w:val="EADF274CCF5D4BED876B042DF01DF261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A577340C5FB4422B913AA0B2D83CCBB3">
    <w:name w:val="A577340C5FB4422B913AA0B2D83CCBB3"/>
  </w:style>
  <w:style w:type="paragraph" w:customStyle="1" w:styleId="ECC2AAA36F874091B0D663ECE621F62A">
    <w:name w:val="ECC2AAA36F874091B0D663ECE621F62A"/>
  </w:style>
  <w:style w:type="paragraph" w:customStyle="1" w:styleId="DC6E2CEED9124B6393D96E7DBE5BBC64">
    <w:name w:val="DC6E2CEED9124B6393D96E7DBE5BBC64"/>
  </w:style>
  <w:style w:type="paragraph" w:customStyle="1" w:styleId="6CB533CDAF6B4DEFB1A78CA311005346">
    <w:name w:val="6CB533CDAF6B4DEFB1A78CA311005346"/>
  </w:style>
  <w:style w:type="paragraph" w:customStyle="1" w:styleId="2E9F1C938D43451F95038946E6EC56D5">
    <w:name w:val="2E9F1C938D43451F95038946E6EC56D5"/>
  </w:style>
  <w:style w:type="paragraph" w:customStyle="1" w:styleId="0D585896D72D406E869C3EB4F3FC9423">
    <w:name w:val="0D585896D72D406E869C3EB4F3FC9423"/>
  </w:style>
  <w:style w:type="paragraph" w:customStyle="1" w:styleId="B1CF83382BE04749881EBC6CC78BCAD1">
    <w:name w:val="B1CF83382BE04749881EBC6CC78BCAD1"/>
  </w:style>
  <w:style w:type="paragraph" w:customStyle="1" w:styleId="61368E9325754402A1E3F0EEF658CA99">
    <w:name w:val="61368E9325754402A1E3F0EEF658CA99"/>
  </w:style>
  <w:style w:type="paragraph" w:customStyle="1" w:styleId="323E501FAF5846E6B6DD66189694B8E1">
    <w:name w:val="323E501FAF5846E6B6DD66189694B8E1"/>
  </w:style>
  <w:style w:type="paragraph" w:customStyle="1" w:styleId="0A9A9F54AA0049B0B999259342005D22">
    <w:name w:val="0A9A9F54AA0049B0B999259342005D22"/>
  </w:style>
  <w:style w:type="paragraph" w:customStyle="1" w:styleId="359288ADE5944A69A98418B7D5BDF072">
    <w:name w:val="359288ADE5944A69A98418B7D5BDF072"/>
  </w:style>
  <w:style w:type="paragraph" w:customStyle="1" w:styleId="3A9A2216675E48D190E54D5053506B0E">
    <w:name w:val="3A9A2216675E48D190E54D5053506B0E"/>
  </w:style>
  <w:style w:type="paragraph" w:customStyle="1" w:styleId="954A6EF25DE84277A1B1099A128C5D8C">
    <w:name w:val="954A6EF25DE84277A1B1099A128C5D8C"/>
  </w:style>
  <w:style w:type="paragraph" w:customStyle="1" w:styleId="B431F7D2A2424D16BC659571230EFCA9">
    <w:name w:val="B431F7D2A2424D16BC659571230EFCA9"/>
  </w:style>
  <w:style w:type="paragraph" w:customStyle="1" w:styleId="6D759BDEFDBA420099607E8163760E93">
    <w:name w:val="6D759BDEFDBA420099607E8163760E93"/>
  </w:style>
  <w:style w:type="paragraph" w:customStyle="1" w:styleId="C17C21C9042C41CA9EBD1E193B20A6F3">
    <w:name w:val="C17C21C9042C41CA9EBD1E193B20A6F3"/>
  </w:style>
  <w:style w:type="paragraph" w:customStyle="1" w:styleId="B074F3C05CA44677810A903904020EE0">
    <w:name w:val="B074F3C05CA44677810A903904020EE0"/>
  </w:style>
  <w:style w:type="paragraph" w:customStyle="1" w:styleId="497C98B950EA48C4BB0BE85633DA0D67">
    <w:name w:val="497C98B950EA48C4BB0BE85633DA0D67"/>
  </w:style>
  <w:style w:type="paragraph" w:customStyle="1" w:styleId="301B96D872A348D4890939BBF91CEAA2">
    <w:name w:val="301B96D872A348D4890939BBF91CEAA2"/>
  </w:style>
  <w:style w:type="paragraph" w:customStyle="1" w:styleId="97C9AE0DB82C453880F5BE21579ADF9F">
    <w:name w:val="97C9AE0DB82C453880F5BE21579ADF9F"/>
  </w:style>
  <w:style w:type="paragraph" w:customStyle="1" w:styleId="C72EE7D1071D4377AA886B93C8A33CAB">
    <w:name w:val="C72EE7D1071D4377AA886B93C8A33CAB"/>
  </w:style>
  <w:style w:type="paragraph" w:customStyle="1" w:styleId="A3D2CEDD261046AE9B25E76E9B6C2626">
    <w:name w:val="A3D2CEDD261046AE9B25E76E9B6C2626"/>
  </w:style>
  <w:style w:type="paragraph" w:customStyle="1" w:styleId="60539F5ECE0B4383A0321D9F18AF4802">
    <w:name w:val="60539F5ECE0B4383A0321D9F18AF4802"/>
  </w:style>
  <w:style w:type="paragraph" w:customStyle="1" w:styleId="A14BF721721D44BEBE4E2AA01F67D9AA">
    <w:name w:val="A14BF721721D44BEBE4E2AA01F67D9AA"/>
  </w:style>
  <w:style w:type="paragraph" w:customStyle="1" w:styleId="452E6E739CA344A0B93F6B58DB5F682F">
    <w:name w:val="452E6E739CA344A0B93F6B58DB5F682F"/>
  </w:style>
  <w:style w:type="paragraph" w:customStyle="1" w:styleId="96582846F5064CE6A07FE4C560B4F805">
    <w:name w:val="96582846F5064CE6A07FE4C560B4F805"/>
  </w:style>
  <w:style w:type="paragraph" w:customStyle="1" w:styleId="020ECE3EAE5D4432B855629D3D891638">
    <w:name w:val="020ECE3EAE5D4432B855629D3D891638"/>
  </w:style>
  <w:style w:type="paragraph" w:customStyle="1" w:styleId="99E3DE9EBA7F43F6AED0344BB060BD97">
    <w:name w:val="99E3DE9EBA7F43F6AED0344BB060BD97"/>
  </w:style>
  <w:style w:type="paragraph" w:customStyle="1" w:styleId="8604D38D479840AABA1CE953A4324C77">
    <w:name w:val="8604D38D479840AABA1CE953A4324C77"/>
  </w:style>
  <w:style w:type="paragraph" w:customStyle="1" w:styleId="9DC48EABEDB04D4BA5727AEB4AF31A02">
    <w:name w:val="9DC48EABEDB04D4BA5727AEB4AF31A0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paragraph" w:customStyle="1" w:styleId="7F72448865B44336A813A7CE5AEE2F9F">
    <w:name w:val="7F72448865B44336A813A7CE5AEE2F9F"/>
  </w:style>
  <w:style w:type="paragraph" w:customStyle="1" w:styleId="A3CC07D977A64230AC508042B0E3EA7C">
    <w:name w:val="A3CC07D977A64230AC508042B0E3EA7C"/>
    <w:rsid w:val="00B51E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2023-10-19T18:21:00Z</dcterms:created>
  <dcterms:modified xsi:type="dcterms:W3CDTF">2023-10-19T18:21:00Z</dcterms:modified>
</cp:coreProperties>
</file>